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5" w:type="dxa"/>
        <w:tblLook w:val="04A0" w:firstRow="1" w:lastRow="0" w:firstColumn="1" w:lastColumn="0" w:noHBand="0" w:noVBand="1"/>
      </w:tblPr>
      <w:tblGrid>
        <w:gridCol w:w="2415"/>
        <w:gridCol w:w="5093"/>
        <w:gridCol w:w="1843"/>
        <w:gridCol w:w="1424"/>
      </w:tblGrid>
      <w:tr w:rsidR="008349C7" w14:paraId="585BCF82" w14:textId="77777777" w:rsidTr="008349C7">
        <w:trPr>
          <w:trHeight w:val="564"/>
        </w:trPr>
        <w:tc>
          <w:tcPr>
            <w:tcW w:w="10775" w:type="dxa"/>
            <w:gridSpan w:val="4"/>
            <w:vAlign w:val="center"/>
          </w:tcPr>
          <w:p w14:paraId="385CBA17" w14:textId="03EF17F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008349C7">
              <w:rPr>
                <w:rFonts w:ascii="Verdana" w:hAnsi="Verdana"/>
                <w:b/>
                <w:bCs/>
                <w:lang w:val="es-ES"/>
              </w:rPr>
              <w:t xml:space="preserve">Bitácora de Trabajo </w:t>
            </w:r>
            <w:r w:rsidR="00E050EB">
              <w:rPr>
                <w:rFonts w:ascii="Verdana" w:hAnsi="Verdana"/>
                <w:b/>
                <w:bCs/>
                <w:lang w:val="es-ES"/>
              </w:rPr>
              <w:t xml:space="preserve">- </w:t>
            </w:r>
            <w:r w:rsidRPr="008349C7">
              <w:rPr>
                <w:rFonts w:ascii="Verdana" w:hAnsi="Verdana"/>
                <w:b/>
                <w:bCs/>
                <w:lang w:val="es-ES"/>
              </w:rPr>
              <w:t>Seman</w:t>
            </w:r>
            <w:r w:rsidR="00E050EB">
              <w:rPr>
                <w:rFonts w:ascii="Verdana" w:hAnsi="Verdana"/>
                <w:b/>
                <w:bCs/>
                <w:lang w:val="es-ES"/>
              </w:rPr>
              <w:t>a 5</w:t>
            </w:r>
          </w:p>
        </w:tc>
      </w:tr>
      <w:tr w:rsidR="008349C7" w14:paraId="5C65D98F" w14:textId="77777777" w:rsidTr="008349C7">
        <w:trPr>
          <w:trHeight w:val="558"/>
        </w:trPr>
        <w:tc>
          <w:tcPr>
            <w:tcW w:w="10775" w:type="dxa"/>
            <w:gridSpan w:val="4"/>
            <w:vAlign w:val="center"/>
          </w:tcPr>
          <w:p w14:paraId="55348F2F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008349C7">
              <w:rPr>
                <w:rFonts w:ascii="Verdana" w:hAnsi="Verdana"/>
                <w:b/>
                <w:bCs/>
                <w:lang w:val="es-ES"/>
              </w:rPr>
              <w:t>Art City Tour: desarrollo de plataforma web</w:t>
            </w:r>
          </w:p>
        </w:tc>
      </w:tr>
      <w:tr w:rsidR="008349C7" w14:paraId="6B4627A1" w14:textId="77777777" w:rsidTr="006435A6">
        <w:trPr>
          <w:trHeight w:val="551"/>
        </w:trPr>
        <w:tc>
          <w:tcPr>
            <w:tcW w:w="2415" w:type="dxa"/>
            <w:vAlign w:val="center"/>
          </w:tcPr>
          <w:p w14:paraId="4A583AD6" w14:textId="77777777" w:rsidR="008349C7" w:rsidRPr="008349C7" w:rsidRDefault="008349C7" w:rsidP="006435A6">
            <w:pPr>
              <w:tabs>
                <w:tab w:val="left" w:pos="3360"/>
              </w:tabs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8360" w:type="dxa"/>
            <w:gridSpan w:val="3"/>
            <w:vAlign w:val="center"/>
          </w:tcPr>
          <w:p w14:paraId="35D5EF32" w14:textId="12BADBCC" w:rsidR="008349C7" w:rsidRPr="008349C7" w:rsidRDefault="00E050EB" w:rsidP="008349C7">
            <w:pPr>
              <w:jc w:val="center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Crystel Montero</w:t>
            </w:r>
          </w:p>
        </w:tc>
      </w:tr>
      <w:tr w:rsidR="008349C7" w14:paraId="682D783B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D6B3CDA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Tarea</w:t>
            </w:r>
          </w:p>
        </w:tc>
        <w:tc>
          <w:tcPr>
            <w:tcW w:w="5093" w:type="dxa"/>
            <w:vAlign w:val="center"/>
          </w:tcPr>
          <w:p w14:paraId="160A70A8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843" w:type="dxa"/>
            <w:vAlign w:val="center"/>
          </w:tcPr>
          <w:p w14:paraId="2990A171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424" w:type="dxa"/>
            <w:vAlign w:val="center"/>
          </w:tcPr>
          <w:p w14:paraId="2C8E3FAC" w14:textId="77777777" w:rsidR="008349C7" w:rsidRPr="008349C7" w:rsidRDefault="00E837F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Tiempo</w:t>
            </w:r>
          </w:p>
        </w:tc>
      </w:tr>
      <w:tr w:rsidR="006435A6" w14:paraId="363ACEB1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336A6BF7" w14:textId="73874633" w:rsidR="006435A6" w:rsidRPr="008349C7" w:rsidRDefault="00E050EB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Reunión de equipo</w:t>
            </w:r>
          </w:p>
        </w:tc>
        <w:tc>
          <w:tcPr>
            <w:tcW w:w="5093" w:type="dxa"/>
            <w:vAlign w:val="center"/>
          </w:tcPr>
          <w:p w14:paraId="14BCB83A" w14:textId="3DB8065D" w:rsidR="006435A6" w:rsidRPr="008349C7" w:rsidRDefault="00E050EB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Revisión del prototipo y escogencia de los temas del poster</w:t>
            </w:r>
          </w:p>
        </w:tc>
        <w:tc>
          <w:tcPr>
            <w:tcW w:w="1843" w:type="dxa"/>
            <w:vAlign w:val="center"/>
          </w:tcPr>
          <w:p w14:paraId="26F44637" w14:textId="7B307D6F" w:rsidR="006435A6" w:rsidRPr="008349C7" w:rsidRDefault="00E050EB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Martes 23/08</w:t>
            </w:r>
          </w:p>
        </w:tc>
        <w:tc>
          <w:tcPr>
            <w:tcW w:w="1424" w:type="dxa"/>
            <w:vAlign w:val="center"/>
          </w:tcPr>
          <w:p w14:paraId="043667DA" w14:textId="22017A97" w:rsidR="006435A6" w:rsidRPr="008349C7" w:rsidRDefault="00E050EB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1h</w:t>
            </w:r>
          </w:p>
        </w:tc>
      </w:tr>
      <w:tr w:rsidR="006435A6" w14:paraId="6F8E8782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0918347F" w14:textId="434A8D9F" w:rsidR="006435A6" w:rsidRPr="008349C7" w:rsidRDefault="00E050EB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Tema de poster</w:t>
            </w:r>
          </w:p>
        </w:tc>
        <w:tc>
          <w:tcPr>
            <w:tcW w:w="5093" w:type="dxa"/>
            <w:vAlign w:val="center"/>
          </w:tcPr>
          <w:p w14:paraId="00A29799" w14:textId="7BB2F73F" w:rsidR="006435A6" w:rsidRPr="008349C7" w:rsidRDefault="00E050EB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Descripción del tema </w:t>
            </w:r>
            <w:r w:rsidR="007040A8" w:rsidRPr="007040A8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Historia de los lugares del Art City Tour</w:t>
            </w:r>
          </w:p>
        </w:tc>
        <w:tc>
          <w:tcPr>
            <w:tcW w:w="1843" w:type="dxa"/>
            <w:vAlign w:val="center"/>
          </w:tcPr>
          <w:p w14:paraId="789E898B" w14:textId="24262EC2" w:rsidR="006435A6" w:rsidRPr="008349C7" w:rsidRDefault="00E050EB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Jueves 25/08</w:t>
            </w:r>
          </w:p>
        </w:tc>
        <w:tc>
          <w:tcPr>
            <w:tcW w:w="1424" w:type="dxa"/>
            <w:vAlign w:val="center"/>
          </w:tcPr>
          <w:p w14:paraId="750F85D7" w14:textId="5D214B6F" w:rsidR="006435A6" w:rsidRPr="008349C7" w:rsidRDefault="00E050EB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10min</w:t>
            </w:r>
          </w:p>
        </w:tc>
      </w:tr>
      <w:tr w:rsidR="00E050EB" w14:paraId="742FF8F5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49F1708D" w14:textId="0226D861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Reunión de equipo</w:t>
            </w:r>
          </w:p>
        </w:tc>
        <w:tc>
          <w:tcPr>
            <w:tcW w:w="5093" w:type="dxa"/>
            <w:vAlign w:val="center"/>
          </w:tcPr>
          <w:p w14:paraId="4E77A178" w14:textId="551AEC85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Discutir los requerimientos de Backend del proyecto</w:t>
            </w:r>
          </w:p>
        </w:tc>
        <w:tc>
          <w:tcPr>
            <w:tcW w:w="1843" w:type="dxa"/>
            <w:vAlign w:val="center"/>
          </w:tcPr>
          <w:p w14:paraId="5E7A6709" w14:textId="526574D4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Jueves 25/08</w:t>
            </w:r>
          </w:p>
        </w:tc>
        <w:tc>
          <w:tcPr>
            <w:tcW w:w="1424" w:type="dxa"/>
            <w:vAlign w:val="center"/>
          </w:tcPr>
          <w:p w14:paraId="18CFBA6F" w14:textId="4F2FDF73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1h</w:t>
            </w:r>
          </w:p>
        </w:tc>
      </w:tr>
      <w:tr w:rsidR="00E050EB" w14:paraId="6B52AD75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6F6EB787" w14:textId="60D83579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Reunión con profesor</w:t>
            </w:r>
          </w:p>
        </w:tc>
        <w:tc>
          <w:tcPr>
            <w:tcW w:w="5093" w:type="dxa"/>
            <w:vAlign w:val="center"/>
          </w:tcPr>
          <w:p w14:paraId="05839EDF" w14:textId="6188426A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Revisión de requerimientos de Backend</w:t>
            </w:r>
          </w:p>
        </w:tc>
        <w:tc>
          <w:tcPr>
            <w:tcW w:w="1843" w:type="dxa"/>
            <w:vAlign w:val="center"/>
          </w:tcPr>
          <w:p w14:paraId="257288FC" w14:textId="4368C615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Viernes 26/08</w:t>
            </w:r>
          </w:p>
        </w:tc>
        <w:tc>
          <w:tcPr>
            <w:tcW w:w="1424" w:type="dxa"/>
            <w:vAlign w:val="center"/>
          </w:tcPr>
          <w:p w14:paraId="35FDF953" w14:textId="2583EAD9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30 min</w:t>
            </w:r>
          </w:p>
        </w:tc>
      </w:tr>
      <w:tr w:rsidR="00E050EB" w14:paraId="1E64260C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5DD54635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59F33DE3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639A171D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297591B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1431D7E1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03146AE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41562A3C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219F257B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716D9674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1C3A4CA8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57339067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7037AC10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22D0CA31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3EE96E53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0E6DFD59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039B8F18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1CD38D4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909DDD4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4A8FEC6D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7F9DA254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C9CFA74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1D40F3AF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5FD1353F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77F4A652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1B916BD1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5D696B2C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30415E2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56C6294E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0B2B6A15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7A436922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34E1EFA4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5AB341B1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29EBF85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5CA32807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2F7ED248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07254054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3B219D7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3A30553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700FF6E0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6438409A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F55E501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D3F30D5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4C410A35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7631813F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0830F083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5D133161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445A437C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55DBBF71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6A4C3242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4C445EA4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58877F98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136D84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0146235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79083E21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5CE8B0CB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5EF8DB8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21CCB60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25B2DB5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5995A506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7FFD99C8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65D33EE0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741FFD20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0A3EA818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20C350C0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0EDAAA3B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3F018B2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39448753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508566B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7BE8037C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41903190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5C1486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1303E014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6B82387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3137B7BA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7F89A7C3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53CA36BB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FA28079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682761F2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49E55F66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018D8EE0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5EF5F0A1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1C1D3605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27AE1604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5C8F53C5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E050EB" w14:paraId="1321C9EF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EAEE6D7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6DA9A2E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0B598E0D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05AB2E74" w14:textId="77777777" w:rsidR="00E050EB" w:rsidRPr="008349C7" w:rsidRDefault="00E050EB" w:rsidP="00E050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124C90FC" w14:textId="77777777" w:rsidR="008349C7" w:rsidRPr="00E37F71" w:rsidRDefault="008349C7">
      <w:pPr>
        <w:rPr>
          <w:lang w:val="es-ES"/>
        </w:rPr>
      </w:pPr>
    </w:p>
    <w:sectPr w:rsidR="008349C7" w:rsidRPr="00E37F71" w:rsidSect="00261646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EB"/>
    <w:rsid w:val="0007292D"/>
    <w:rsid w:val="000B1C03"/>
    <w:rsid w:val="00151D18"/>
    <w:rsid w:val="00261646"/>
    <w:rsid w:val="004A1DD7"/>
    <w:rsid w:val="004F7630"/>
    <w:rsid w:val="006435A6"/>
    <w:rsid w:val="007040A8"/>
    <w:rsid w:val="008349C7"/>
    <w:rsid w:val="00A4001D"/>
    <w:rsid w:val="00E050EB"/>
    <w:rsid w:val="00E37F71"/>
    <w:rsid w:val="00E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9920"/>
  <w15:chartTrackingRefBased/>
  <w15:docId w15:val="{70E73336-50DB-4597-8623-218E62CB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419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rystel_Montero\Documents\Universidad\2022\II%20Semestre\Proyecto\Plantilla_Bit&#225;cora_Individual_Sema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Plantilla_Bitácora_Individual_Semanal.dotx</Template>
  <TotalTime>4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Crystel_Montero</dc:creator>
  <cp:keywords/>
  <dc:description/>
  <cp:lastModifiedBy>MONTERO OBANDO CRYSTEL VANESSA</cp:lastModifiedBy>
  <cp:revision>2</cp:revision>
  <dcterms:created xsi:type="dcterms:W3CDTF">2022-08-30T00:17:00Z</dcterms:created>
  <dcterms:modified xsi:type="dcterms:W3CDTF">2022-08-30T03:40:00Z</dcterms:modified>
</cp:coreProperties>
</file>